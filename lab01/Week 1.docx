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6EC1" w14:textId="4759C33B" w:rsidR="0074271E" w:rsidRDefault="0074271E" w:rsidP="0074271E">
      <w:pPr>
        <w:pStyle w:val="Heading1"/>
      </w:pPr>
      <w:r>
        <w:t>Week 1</w:t>
      </w:r>
    </w:p>
    <w:p w14:paraId="59A399A8" w14:textId="77777777" w:rsidR="0074271E" w:rsidRDefault="0074271E" w:rsidP="0074271E">
      <w:pPr>
        <w:pStyle w:val="Heading1"/>
      </w:pPr>
    </w:p>
    <w:p w14:paraId="55192514" w14:textId="1F0ED35E" w:rsidR="003407E9" w:rsidRDefault="003407E9" w:rsidP="003407E9">
      <w:pPr>
        <w:pStyle w:val="Heading2"/>
      </w:pPr>
      <w:r>
        <w:t>part a)</w:t>
      </w:r>
    </w:p>
    <w:p w14:paraId="47A18DC3" w14:textId="6C3AA27D" w:rsidR="003407E9" w:rsidRDefault="003407E9" w:rsidP="003407E9">
      <w:r>
        <w:t>Change array size and fibs at line 3, 4 to 19 to get first nineteen Fibonacci numbers, ends at number 4181.</w:t>
      </w:r>
      <w:r w:rsidRPr="002233E8">
        <w:drawing>
          <wp:inline distT="0" distB="0" distL="0" distR="0" wp14:anchorId="4304ED4B" wp14:editId="2F10322F">
            <wp:extent cx="6492240" cy="385699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CC76" w14:textId="660902A8" w:rsidR="00C77D18" w:rsidRDefault="003407E9" w:rsidP="00C77D18">
      <w:pPr>
        <w:pStyle w:val="Heading2"/>
        <w:rPr>
          <w:rFonts w:asciiTheme="minorHAnsi" w:eastAsiaTheme="minorHAnsi" w:hAnsiTheme="minorHAnsi" w:cstheme="minorBidi"/>
          <w:color w:val="595959" w:themeColor="text1" w:themeTint="A6"/>
          <w:sz w:val="24"/>
          <w:szCs w:val="24"/>
        </w:rPr>
      </w:pPr>
      <w:r>
        <w:lastRenderedPageBreak/>
        <w:t>Part B)</w:t>
      </w:r>
    </w:p>
    <w:p w14:paraId="6CB53B1B" w14:textId="37DBC43F" w:rsidR="002233E8" w:rsidRDefault="00C77D18">
      <w:r>
        <w:t>M</w:t>
      </w:r>
      <w:r w:rsidR="00F518AF">
        <w:rPr>
          <w:noProof/>
        </w:rPr>
        <w:t xml:space="preserve">emory address of </w:t>
      </w:r>
      <w:r w:rsidR="00F518AF">
        <w:rPr>
          <w:b/>
          <w:bCs/>
          <w:noProof/>
        </w:rPr>
        <w:t>1597</w:t>
      </w:r>
      <w:r w:rsidR="00F518AF">
        <w:rPr>
          <w:noProof/>
        </w:rPr>
        <w:t xml:space="preserve"> is</w:t>
      </w:r>
      <w:r w:rsidR="00F518AF" w:rsidRPr="00F518AF">
        <w:rPr>
          <w:noProof/>
        </w:rPr>
        <w:t xml:space="preserve"> </w:t>
      </w:r>
      <w:r w:rsidR="003407E9">
        <w:rPr>
          <w:noProof/>
        </w:rPr>
        <w:t>0x10010040</w:t>
      </w:r>
      <w:r w:rsidR="00F518AF" w:rsidRPr="00F518AF">
        <w:drawing>
          <wp:inline distT="0" distB="0" distL="0" distR="0" wp14:anchorId="13A0B208" wp14:editId="6D65A52D">
            <wp:extent cx="6492240" cy="1520825"/>
            <wp:effectExtent l="0" t="0" r="3810" b="317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8AF" w:rsidRPr="00F518AF">
        <w:t xml:space="preserve"> </w:t>
      </w:r>
    </w:p>
    <w:p w14:paraId="089C9F5A" w14:textId="3E790B49" w:rsidR="002233E8" w:rsidRDefault="00F518AF" w:rsidP="002233E8">
      <w:pPr>
        <w:pStyle w:val="Heading2"/>
      </w:pPr>
      <w:r>
        <w:t>Part C)</w:t>
      </w:r>
    </w:p>
    <w:p w14:paraId="27B7AD90" w14:textId="499E553B" w:rsidR="002233E8" w:rsidRPr="00F518AF" w:rsidRDefault="00F518AF" w:rsidP="002233E8">
      <w:r>
        <w:t xml:space="preserve">Location of </w:t>
      </w:r>
      <w:r>
        <w:rPr>
          <w:b/>
          <w:bCs/>
        </w:rPr>
        <w:t>loop</w:t>
      </w:r>
      <w:r>
        <w:t xml:space="preserve"> label</w:t>
      </w:r>
      <w:r w:rsidR="003407E9">
        <w:t xml:space="preserve"> is at 0x00400028</w:t>
      </w:r>
    </w:p>
    <w:p w14:paraId="010D228F" w14:textId="4B0845BA" w:rsidR="002233E8" w:rsidRDefault="002233E8" w:rsidP="002233E8">
      <w:r w:rsidRPr="002233E8">
        <w:drawing>
          <wp:inline distT="0" distB="0" distL="0" distR="0" wp14:anchorId="1767BFC6" wp14:editId="0234C22F">
            <wp:extent cx="2629128" cy="2476715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8C71" w14:textId="07285C83" w:rsidR="00D4304F" w:rsidRDefault="00D4304F"/>
    <w:p w14:paraId="3271C975" w14:textId="524A6C5D" w:rsidR="004E5AA0" w:rsidRDefault="004E5AA0"/>
    <w:p w14:paraId="0C2C03FB" w14:textId="77777777" w:rsidR="004E5AA0" w:rsidRDefault="004E5AA0"/>
    <w:p w14:paraId="2D8BA040" w14:textId="0B5A66D9" w:rsidR="003407E9" w:rsidRDefault="003407E9" w:rsidP="003407E9">
      <w:pPr>
        <w:pStyle w:val="Heading2"/>
      </w:pPr>
      <w:r>
        <w:lastRenderedPageBreak/>
        <w:t xml:space="preserve">Part </w:t>
      </w:r>
      <w:r>
        <w:t>D</w:t>
      </w:r>
      <w:r>
        <w:t>)</w:t>
      </w:r>
    </w:p>
    <w:p w14:paraId="7DD23BA1" w14:textId="407477BD" w:rsidR="003407E9" w:rsidRDefault="003407E9" w:rsidP="003407E9">
      <w:r>
        <w:t>Maximum Fibonacci number that the program can compute is 4</w:t>
      </w:r>
      <w:r w:rsidR="00D235CB">
        <w:t>6</w:t>
      </w:r>
      <w:r>
        <w:t>.</w:t>
      </w:r>
    </w:p>
    <w:p w14:paraId="054687E7" w14:textId="3DC075A9" w:rsidR="003407E9" w:rsidRDefault="00285CB8" w:rsidP="003407E9">
      <w:r>
        <w:t>A register uses 32 bits</w:t>
      </w:r>
      <w:r w:rsidR="00401D06">
        <w:t>, that is 4 bytes,</w:t>
      </w:r>
      <w:r>
        <w:t xml:space="preserve"> to store </w:t>
      </w:r>
      <w:r w:rsidR="00401D06">
        <w:t>a word.</w:t>
      </w:r>
      <w:r>
        <w:t xml:space="preserve"> </w:t>
      </w:r>
      <w:r w:rsidR="00401D06">
        <w:t>Range of an integer can be stored is from (-2^31) to (2^31 – 1),</w:t>
      </w:r>
      <w:r w:rsidR="0074271E">
        <w:t xml:space="preserve"> </w:t>
      </w:r>
      <w:r w:rsidR="00D235CB">
        <w:t xml:space="preserve">so the maximum Fibonacci number is </w:t>
      </w:r>
      <w:r w:rsidR="0074271E" w:rsidRPr="0074271E">
        <w:t>1836311903</w:t>
      </w:r>
      <w:r w:rsidR="00D235CB">
        <w:t>, which is the 46</w:t>
      </w:r>
      <w:r w:rsidR="00D235CB" w:rsidRPr="00D235CB">
        <w:rPr>
          <w:vertAlign w:val="superscript"/>
        </w:rPr>
        <w:t>th</w:t>
      </w:r>
      <w:r w:rsidR="00D235CB">
        <w:t xml:space="preserve"> number.</w:t>
      </w:r>
      <w:r w:rsidR="004E5AA0" w:rsidRPr="004E5AA0">
        <w:rPr>
          <w:noProof/>
        </w:rPr>
        <w:t xml:space="preserve"> </w:t>
      </w:r>
      <w:r w:rsidR="004E5AA0" w:rsidRPr="004E5AA0">
        <w:drawing>
          <wp:inline distT="0" distB="0" distL="0" distR="0" wp14:anchorId="592E870D" wp14:editId="2F680FE0">
            <wp:extent cx="6492240" cy="1560195"/>
            <wp:effectExtent l="0" t="0" r="3810" b="1905"/>
            <wp:docPr id="10" name="Picture 10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7E9">
      <w:footerReference w:type="default" r:id="rId11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CED0" w14:textId="77777777" w:rsidR="002233E8" w:rsidRDefault="002233E8">
      <w:pPr>
        <w:spacing w:before="0" w:after="0" w:line="240" w:lineRule="auto"/>
      </w:pPr>
      <w:r>
        <w:separator/>
      </w:r>
    </w:p>
    <w:p w14:paraId="6D8DF94C" w14:textId="77777777" w:rsidR="002233E8" w:rsidRDefault="002233E8"/>
  </w:endnote>
  <w:endnote w:type="continuationSeparator" w:id="0">
    <w:p w14:paraId="29C8E632" w14:textId="77777777" w:rsidR="002233E8" w:rsidRDefault="002233E8">
      <w:pPr>
        <w:spacing w:before="0" w:after="0" w:line="240" w:lineRule="auto"/>
      </w:pPr>
      <w:r>
        <w:continuationSeparator/>
      </w:r>
    </w:p>
    <w:p w14:paraId="1B33DD77" w14:textId="77777777" w:rsidR="002233E8" w:rsidRDefault="00223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6B921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65E3" w14:textId="77777777" w:rsidR="002233E8" w:rsidRDefault="002233E8">
      <w:pPr>
        <w:spacing w:before="0" w:after="0" w:line="240" w:lineRule="auto"/>
      </w:pPr>
      <w:r>
        <w:separator/>
      </w:r>
    </w:p>
    <w:p w14:paraId="1BC97934" w14:textId="77777777" w:rsidR="002233E8" w:rsidRDefault="002233E8"/>
  </w:footnote>
  <w:footnote w:type="continuationSeparator" w:id="0">
    <w:p w14:paraId="53F0A15F" w14:textId="77777777" w:rsidR="002233E8" w:rsidRDefault="002233E8">
      <w:pPr>
        <w:spacing w:before="0" w:after="0" w:line="240" w:lineRule="auto"/>
      </w:pPr>
      <w:r>
        <w:continuationSeparator/>
      </w:r>
    </w:p>
    <w:p w14:paraId="516B8C4F" w14:textId="77777777" w:rsidR="002233E8" w:rsidRDefault="002233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E8"/>
    <w:rsid w:val="0000795A"/>
    <w:rsid w:val="002233E8"/>
    <w:rsid w:val="00227DF5"/>
    <w:rsid w:val="00285CB8"/>
    <w:rsid w:val="002D22E0"/>
    <w:rsid w:val="003008EC"/>
    <w:rsid w:val="003112E5"/>
    <w:rsid w:val="003407E9"/>
    <w:rsid w:val="00401D06"/>
    <w:rsid w:val="004E5AA0"/>
    <w:rsid w:val="0074271E"/>
    <w:rsid w:val="0075279C"/>
    <w:rsid w:val="008A2C34"/>
    <w:rsid w:val="009F5E2B"/>
    <w:rsid w:val="00B71C13"/>
    <w:rsid w:val="00C52FC2"/>
    <w:rsid w:val="00C77D18"/>
    <w:rsid w:val="00D235CB"/>
    <w:rsid w:val="00D4304F"/>
    <w:rsid w:val="00D651B9"/>
    <w:rsid w:val="00E53907"/>
    <w:rsid w:val="00E827F7"/>
    <w:rsid w:val="00EC0F68"/>
    <w:rsid w:val="00EC5313"/>
    <w:rsid w:val="00F518AF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B9F9A5"/>
  <w15:chartTrackingRefBased/>
  <w15:docId w15:val="{82944A61-CF20-4DED-B33E-4229A0A2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76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Ngô Quang</dc:creator>
  <cp:keywords/>
  <dc:description/>
  <cp:lastModifiedBy>Việt Ngô Quang</cp:lastModifiedBy>
  <cp:revision>2</cp:revision>
  <dcterms:created xsi:type="dcterms:W3CDTF">2022-04-01T08:46:00Z</dcterms:created>
  <dcterms:modified xsi:type="dcterms:W3CDTF">2022-04-01T10:02:00Z</dcterms:modified>
</cp:coreProperties>
</file>